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C5620" w14:textId="55C82F57" w:rsidR="00E31291" w:rsidRDefault="000B1F8E">
      <w:pPr>
        <w:pStyle w:val="berschrift1"/>
      </w:pPr>
      <w:r>
        <w:t>4. Projekt Numerische Optimierung</w:t>
      </w:r>
    </w:p>
    <w:p w14:paraId="7BCCFD09" w14:textId="1A56CBC7" w:rsidR="000B1F8E" w:rsidRDefault="000B1F8E" w:rsidP="000B1F8E">
      <w:r>
        <w:t>Florian Bernhard</w:t>
      </w:r>
    </w:p>
    <w:p w14:paraId="0ED452DC" w14:textId="603D372D" w:rsidR="000B1F8E" w:rsidRDefault="000B1F8E" w:rsidP="000B1F8E">
      <w:r>
        <w:t>20.07.21</w:t>
      </w:r>
    </w:p>
    <w:p w14:paraId="277AADDD" w14:textId="286CBC12" w:rsidR="000B1F8E" w:rsidRDefault="000B1F8E" w:rsidP="000B1F8E"/>
    <w:p w14:paraId="6E77CEA3" w14:textId="60BA71DA" w:rsidR="000B1F8E" w:rsidRPr="00BF63C9" w:rsidRDefault="000B1F8E" w:rsidP="000B1F8E">
      <w:pPr>
        <w:rPr>
          <w:b/>
          <w:bCs/>
          <w:sz w:val="32"/>
          <w:szCs w:val="32"/>
        </w:rPr>
      </w:pPr>
      <w:r w:rsidRPr="00BF63C9">
        <w:rPr>
          <w:b/>
          <w:bCs/>
          <w:sz w:val="32"/>
          <w:szCs w:val="32"/>
        </w:rPr>
        <w:t>Aufgabe 01;</w:t>
      </w:r>
    </w:p>
    <w:p w14:paraId="6BAE93D5" w14:textId="6C4F8317" w:rsidR="00BF63C9" w:rsidRDefault="00BF63C9" w:rsidP="000B1F8E">
      <w:r>
        <w:t>Die Implementierung des globalen Newton-Verfahrens befindet sich in dem File „global_newton_method.m“.</w:t>
      </w:r>
    </w:p>
    <w:p w14:paraId="3CA7E0B4" w14:textId="0F6431A9" w:rsidR="000B1F8E" w:rsidRDefault="000B1F8E" w:rsidP="000B1F8E"/>
    <w:p w14:paraId="11D1D2D3" w14:textId="4164E9B7" w:rsidR="000B1F8E" w:rsidRDefault="000B1F8E" w:rsidP="000B1F8E">
      <w:pPr>
        <w:rPr>
          <w:b/>
          <w:bCs/>
          <w:sz w:val="32"/>
          <w:szCs w:val="32"/>
        </w:rPr>
      </w:pPr>
      <w:r w:rsidRPr="00BF63C9">
        <w:rPr>
          <w:b/>
          <w:bCs/>
          <w:sz w:val="32"/>
          <w:szCs w:val="32"/>
        </w:rPr>
        <w:t>Aufgabe 02;</w:t>
      </w:r>
    </w:p>
    <w:p w14:paraId="5450C85C" w14:textId="38EA0E27" w:rsidR="0097183C" w:rsidRDefault="00BF63C9" w:rsidP="000B1F8E">
      <w:pPr>
        <w:rPr>
          <w:sz w:val="28"/>
          <w:szCs w:val="28"/>
        </w:rPr>
      </w:pPr>
      <w:r>
        <w:rPr>
          <w:sz w:val="28"/>
          <w:szCs w:val="28"/>
        </w:rPr>
        <w:t xml:space="preserve">Die Tests für die Rosenbrock-Funktion und die Himmelblau-Funktion unter dem Startvektor x = [0, 0] und [-1.2, 1] befindet sich im Hauptfile „project04.m“. </w:t>
      </w:r>
    </w:p>
    <w:p w14:paraId="062DB19B" w14:textId="77777777" w:rsidR="008D5C0A" w:rsidRDefault="008D5C0A" w:rsidP="000B1F8E">
      <w:pPr>
        <w:rPr>
          <w:sz w:val="28"/>
          <w:szCs w:val="28"/>
        </w:rPr>
      </w:pPr>
    </w:p>
    <w:p w14:paraId="79FF18FF" w14:textId="68941C9B" w:rsidR="0097183C" w:rsidRPr="0097183C" w:rsidRDefault="0097183C" w:rsidP="000B1F8E">
      <w:pPr>
        <w:rPr>
          <w:i/>
          <w:iCs/>
          <w:sz w:val="28"/>
          <w:szCs w:val="28"/>
          <w:u w:val="single"/>
        </w:rPr>
      </w:pPr>
      <w:r w:rsidRPr="0097183C">
        <w:rPr>
          <w:i/>
          <w:iCs/>
          <w:sz w:val="28"/>
          <w:szCs w:val="28"/>
          <w:u w:val="single"/>
        </w:rPr>
        <w:t>Rosenbrock-Funktion:</w:t>
      </w:r>
    </w:p>
    <w:p w14:paraId="5766DBBC" w14:textId="22034D12" w:rsidR="00BF63C9" w:rsidRDefault="00BF63C9" w:rsidP="000B1F8E">
      <w:pPr>
        <w:rPr>
          <w:sz w:val="28"/>
          <w:szCs w:val="28"/>
        </w:rPr>
      </w:pPr>
      <w:r>
        <w:rPr>
          <w:sz w:val="28"/>
          <w:szCs w:val="28"/>
        </w:rPr>
        <w:t>Dabei konvergiert das implementierte Verfahren bei beiden Startvektoren nicht gegen das gewünschte Ergebnis x= [1,1] und y = [0], wie es die Methode fminunc berechnet. Dies ist der kleinen Schrittweite geschuldet. Dabei wurde auf die Armijo und auf die Wolfe-Powell Schrittweitenimplementierungen gesetzt, welche jedoch beide Schrittweiten im Bereich von 1.0e-15 – 1.0e-17 zurückgeben</w:t>
      </w:r>
      <w:r w:rsidR="0097183C">
        <w:rPr>
          <w:sz w:val="28"/>
          <w:szCs w:val="28"/>
        </w:rPr>
        <w:t xml:space="preserve">. Dadurch steckt das Verfahren fest und erreicht schließlich die maximale Anzahl an Iterationen, welche von uns auf 500 festgelegt worden ist. </w:t>
      </w:r>
      <w:r>
        <w:rPr>
          <w:sz w:val="28"/>
          <w:szCs w:val="28"/>
        </w:rPr>
        <w:t>Durch eine geschicktere Wahl des Startvektors mit beispielsweise x = [</w:t>
      </w:r>
      <w:r w:rsidR="008A6A8F">
        <w:rPr>
          <w:sz w:val="28"/>
          <w:szCs w:val="28"/>
        </w:rPr>
        <w:t>1 3</w:t>
      </w:r>
      <w:r>
        <w:rPr>
          <w:sz w:val="28"/>
          <w:szCs w:val="28"/>
        </w:rPr>
        <w:t>]</w:t>
      </w:r>
      <w:r w:rsidR="008A6A8F">
        <w:rPr>
          <w:sz w:val="28"/>
          <w:szCs w:val="28"/>
        </w:rPr>
        <w:t xml:space="preserve"> liefert x = [0 0], y = [1] und somit das von uns gewünschte Ergebnis. Hier könnte man überlegen für die geeignete Wahl des Starvektors das Verfahren des Goldenen Schnitts in Erwägung zu ziehen.</w:t>
      </w:r>
    </w:p>
    <w:p w14:paraId="73B06322" w14:textId="77777777" w:rsidR="008D5C0A" w:rsidRDefault="008D5C0A" w:rsidP="000B1F8E">
      <w:pPr>
        <w:rPr>
          <w:sz w:val="28"/>
          <w:szCs w:val="28"/>
        </w:rPr>
      </w:pPr>
    </w:p>
    <w:p w14:paraId="537F308F" w14:textId="77B3F922" w:rsidR="00010E6E" w:rsidRDefault="00010E6E" w:rsidP="000B1F8E">
      <w:pPr>
        <w:rPr>
          <w:i/>
          <w:iCs/>
          <w:sz w:val="28"/>
          <w:szCs w:val="28"/>
          <w:u w:val="single"/>
        </w:rPr>
      </w:pPr>
      <w:r w:rsidRPr="00010E6E">
        <w:rPr>
          <w:i/>
          <w:iCs/>
          <w:sz w:val="28"/>
          <w:szCs w:val="28"/>
          <w:u w:val="single"/>
        </w:rPr>
        <w:t>Himmelblau-Funktion:</w:t>
      </w:r>
    </w:p>
    <w:p w14:paraId="4E698A42" w14:textId="3CF2A12C" w:rsidR="00010E6E" w:rsidRPr="00010E6E" w:rsidRDefault="00010E6E" w:rsidP="000B1F8E">
      <w:pPr>
        <w:rPr>
          <w:sz w:val="28"/>
          <w:szCs w:val="28"/>
        </w:rPr>
      </w:pPr>
      <w:r>
        <w:rPr>
          <w:sz w:val="28"/>
          <w:szCs w:val="28"/>
        </w:rPr>
        <w:t>Dabei konvergiert das implementierte Verfahren bei beiden Startvektoren gegen das gewünschte Ergebnis x = [3, 2] für den ersten Startvektor mit 22 Iterationen und x = [-2.8 3.1] für den zweiten Starvektor mit 13 Iterationen.</w:t>
      </w:r>
    </w:p>
    <w:p w14:paraId="2A073443" w14:textId="0567BC6B" w:rsidR="00010E6E" w:rsidRPr="00010E6E" w:rsidRDefault="00010E6E" w:rsidP="000B1F8E">
      <w:pPr>
        <w:rPr>
          <w:sz w:val="28"/>
          <w:szCs w:val="28"/>
        </w:rPr>
      </w:pPr>
    </w:p>
    <w:p w14:paraId="027A2B3F" w14:textId="23D9AFA9" w:rsidR="000B1F8E" w:rsidRDefault="000B1F8E" w:rsidP="000B1F8E"/>
    <w:p w14:paraId="71349A78" w14:textId="431DE156" w:rsidR="000B1F8E" w:rsidRDefault="000B1F8E" w:rsidP="000B1F8E">
      <w:pPr>
        <w:rPr>
          <w:b/>
          <w:bCs/>
          <w:sz w:val="32"/>
          <w:szCs w:val="32"/>
        </w:rPr>
      </w:pPr>
      <w:r w:rsidRPr="00010E6E">
        <w:rPr>
          <w:b/>
          <w:bCs/>
          <w:sz w:val="32"/>
          <w:szCs w:val="32"/>
        </w:rPr>
        <w:t>Aufgabe 03;</w:t>
      </w:r>
    </w:p>
    <w:p w14:paraId="6C5A7D9A" w14:textId="0D0737E3" w:rsidR="00010E6E" w:rsidRPr="00010E6E" w:rsidRDefault="00010E6E" w:rsidP="000B1F8E">
      <w:pPr>
        <w:rPr>
          <w:sz w:val="28"/>
          <w:szCs w:val="28"/>
        </w:rPr>
      </w:pPr>
      <w:r>
        <w:rPr>
          <w:sz w:val="28"/>
          <w:szCs w:val="28"/>
        </w:rPr>
        <w:t>Bei dem globalen Newton -Verfahren kann man eine quadratische Konvergenz in der Nähe des Minimums erwarten, eine Superlineare sonst. Bei dem Quasi-Newton Verfahren kann man maximale eine Superlineare Konvergenz erwarten</w:t>
      </w:r>
      <w:r w:rsidR="0003578D">
        <w:rPr>
          <w:sz w:val="28"/>
          <w:szCs w:val="28"/>
        </w:rPr>
        <w:t>, da die Hesse Matrix approximiert werden muss</w:t>
      </w:r>
      <w:r>
        <w:rPr>
          <w:sz w:val="28"/>
          <w:szCs w:val="28"/>
        </w:rPr>
        <w:t xml:space="preserve">. </w:t>
      </w:r>
    </w:p>
    <w:p w14:paraId="715F14B7" w14:textId="342950C0" w:rsidR="000B1F8E" w:rsidRDefault="000B1F8E" w:rsidP="000B1F8E">
      <w:pPr>
        <w:rPr>
          <w:b/>
          <w:bCs/>
          <w:sz w:val="32"/>
          <w:szCs w:val="32"/>
        </w:rPr>
      </w:pPr>
      <w:r w:rsidRPr="00010E6E">
        <w:rPr>
          <w:b/>
          <w:bCs/>
          <w:sz w:val="32"/>
          <w:szCs w:val="32"/>
        </w:rPr>
        <w:t>Aufgabe 04;</w:t>
      </w:r>
    </w:p>
    <w:p w14:paraId="300BA147" w14:textId="29DC2C5E" w:rsidR="0062653D" w:rsidRPr="0062653D" w:rsidRDefault="0062653D" w:rsidP="000B1F8E">
      <w:pPr>
        <w:rPr>
          <w:sz w:val="28"/>
          <w:szCs w:val="28"/>
        </w:rPr>
      </w:pPr>
      <w:r>
        <w:rPr>
          <w:sz w:val="28"/>
          <w:szCs w:val="28"/>
        </w:rPr>
        <w:t>siehe Blatt01.</w:t>
      </w:r>
    </w:p>
    <w:p w14:paraId="6EB662B4" w14:textId="7E9EE5D7" w:rsidR="000B1F8E" w:rsidRDefault="000B1F8E" w:rsidP="000B1F8E">
      <w:pPr>
        <w:rPr>
          <w:b/>
          <w:bCs/>
          <w:sz w:val="32"/>
          <w:szCs w:val="32"/>
        </w:rPr>
      </w:pPr>
      <w:r w:rsidRPr="00010E6E">
        <w:rPr>
          <w:b/>
          <w:bCs/>
          <w:sz w:val="32"/>
          <w:szCs w:val="32"/>
        </w:rPr>
        <w:t>Aufgabe 05;</w:t>
      </w:r>
    </w:p>
    <w:p w14:paraId="5ED2D8B8" w14:textId="77777777" w:rsidR="0062653D" w:rsidRPr="0062653D" w:rsidRDefault="0062653D" w:rsidP="0062653D">
      <w:pPr>
        <w:rPr>
          <w:sz w:val="28"/>
          <w:szCs w:val="28"/>
        </w:rPr>
      </w:pPr>
      <w:r>
        <w:rPr>
          <w:sz w:val="28"/>
          <w:szCs w:val="28"/>
        </w:rPr>
        <w:t>siehe Blatt01.</w:t>
      </w:r>
    </w:p>
    <w:p w14:paraId="25CC9DFA" w14:textId="59D0E9C7" w:rsidR="000B1F8E" w:rsidRDefault="000B1F8E" w:rsidP="000B1F8E">
      <w:pPr>
        <w:rPr>
          <w:b/>
          <w:bCs/>
          <w:sz w:val="32"/>
          <w:szCs w:val="32"/>
        </w:rPr>
      </w:pPr>
      <w:r w:rsidRPr="00010E6E">
        <w:rPr>
          <w:b/>
          <w:bCs/>
          <w:sz w:val="32"/>
          <w:szCs w:val="32"/>
        </w:rPr>
        <w:t>Aufgabe 06;</w:t>
      </w:r>
    </w:p>
    <w:p w14:paraId="3EA55674" w14:textId="5A6CB8CE" w:rsidR="0062653D" w:rsidRPr="0062653D" w:rsidRDefault="0062653D" w:rsidP="000B1F8E">
      <w:pPr>
        <w:rPr>
          <w:sz w:val="28"/>
          <w:szCs w:val="28"/>
        </w:rPr>
      </w:pPr>
      <w:r>
        <w:rPr>
          <w:sz w:val="28"/>
          <w:szCs w:val="28"/>
        </w:rPr>
        <w:t>siehe Blatt01.</w:t>
      </w:r>
    </w:p>
    <w:p w14:paraId="647B8D1D" w14:textId="17FA9FAA" w:rsidR="000B1F8E" w:rsidRDefault="000B1F8E" w:rsidP="000B1F8E">
      <w:pPr>
        <w:rPr>
          <w:b/>
          <w:bCs/>
          <w:sz w:val="32"/>
          <w:szCs w:val="32"/>
        </w:rPr>
      </w:pPr>
      <w:r w:rsidRPr="00010E6E">
        <w:rPr>
          <w:b/>
          <w:bCs/>
          <w:sz w:val="32"/>
          <w:szCs w:val="32"/>
        </w:rPr>
        <w:t>Aufgabe 07;</w:t>
      </w:r>
    </w:p>
    <w:p w14:paraId="04CBF4A9" w14:textId="7D4EDF87" w:rsidR="0062653D" w:rsidRPr="0062653D" w:rsidRDefault="0062653D" w:rsidP="000B1F8E">
      <w:pPr>
        <w:rPr>
          <w:sz w:val="28"/>
          <w:szCs w:val="28"/>
        </w:rPr>
      </w:pPr>
      <w:r>
        <w:rPr>
          <w:sz w:val="28"/>
          <w:szCs w:val="28"/>
        </w:rPr>
        <w:t>siehe Blatt01.</w:t>
      </w:r>
    </w:p>
    <w:p w14:paraId="3E07C5B4" w14:textId="3AF14C8A" w:rsidR="000B1F8E" w:rsidRDefault="000B1F8E" w:rsidP="000B1F8E">
      <w:pPr>
        <w:rPr>
          <w:b/>
          <w:bCs/>
          <w:sz w:val="32"/>
          <w:szCs w:val="32"/>
        </w:rPr>
      </w:pPr>
      <w:r w:rsidRPr="00010E6E">
        <w:rPr>
          <w:b/>
          <w:bCs/>
          <w:sz w:val="32"/>
          <w:szCs w:val="32"/>
        </w:rPr>
        <w:t>Aufgabe 08;</w:t>
      </w:r>
    </w:p>
    <w:p w14:paraId="56122039" w14:textId="145E8C45" w:rsidR="005F2FA3" w:rsidRPr="005F2FA3" w:rsidRDefault="005F2FA3" w:rsidP="005F2FA3">
      <w:pPr>
        <w:rPr>
          <w:sz w:val="28"/>
          <w:szCs w:val="28"/>
        </w:rPr>
      </w:pPr>
      <w:r>
        <w:rPr>
          <w:sz w:val="28"/>
          <w:szCs w:val="28"/>
        </w:rPr>
        <w:t>Die Implementierung der Aktive-Set Methode befindet sich im File „active_set_quadprog.m“. Das Verfahren konvergiert wie auch die quadprog -Methode aus der Standart-Library gegen den Punkt [0.8 1.2]</w:t>
      </w:r>
      <w:r w:rsidR="00E20ED2">
        <w:rPr>
          <w:sz w:val="28"/>
          <w:szCs w:val="28"/>
        </w:rPr>
        <w:t xml:space="preserve"> mit nur vier Iterationen</w:t>
      </w:r>
      <w:r>
        <w:rPr>
          <w:sz w:val="28"/>
          <w:szCs w:val="28"/>
        </w:rPr>
        <w:t>.</w:t>
      </w:r>
    </w:p>
    <w:p w14:paraId="74308552" w14:textId="55E248BC" w:rsidR="000B1F8E" w:rsidRDefault="000B1F8E" w:rsidP="000B1F8E">
      <w:pPr>
        <w:rPr>
          <w:b/>
          <w:bCs/>
          <w:sz w:val="32"/>
          <w:szCs w:val="32"/>
        </w:rPr>
      </w:pPr>
      <w:r w:rsidRPr="00010E6E">
        <w:rPr>
          <w:b/>
          <w:bCs/>
          <w:sz w:val="32"/>
          <w:szCs w:val="32"/>
        </w:rPr>
        <w:t>Aufgabe 09;</w:t>
      </w:r>
    </w:p>
    <w:p w14:paraId="650D3687" w14:textId="4228F11C" w:rsidR="0062653D" w:rsidRPr="0062653D" w:rsidRDefault="0062653D" w:rsidP="000B1F8E">
      <w:pPr>
        <w:rPr>
          <w:sz w:val="28"/>
          <w:szCs w:val="28"/>
        </w:rPr>
      </w:pPr>
      <w:r>
        <w:rPr>
          <w:sz w:val="28"/>
          <w:szCs w:val="28"/>
        </w:rPr>
        <w:t>siehe Blatt01.</w:t>
      </w:r>
    </w:p>
    <w:p w14:paraId="093C44C5" w14:textId="37B690FF" w:rsidR="000B1F8E" w:rsidRDefault="000B1F8E" w:rsidP="000B1F8E">
      <w:pPr>
        <w:rPr>
          <w:b/>
          <w:bCs/>
          <w:sz w:val="32"/>
          <w:szCs w:val="32"/>
        </w:rPr>
      </w:pPr>
      <w:r w:rsidRPr="00010E6E">
        <w:rPr>
          <w:b/>
          <w:bCs/>
          <w:sz w:val="32"/>
          <w:szCs w:val="32"/>
        </w:rPr>
        <w:t>Aufgabe 10;</w:t>
      </w:r>
    </w:p>
    <w:p w14:paraId="71E54799" w14:textId="31AF367C" w:rsidR="0062653D" w:rsidRPr="0062653D" w:rsidRDefault="0003578D" w:rsidP="000B1F8E">
      <w:pPr>
        <w:rPr>
          <w:sz w:val="28"/>
          <w:szCs w:val="28"/>
        </w:rPr>
      </w:pPr>
      <w:r>
        <w:rPr>
          <w:sz w:val="28"/>
          <w:szCs w:val="28"/>
        </w:rPr>
        <w:t>siehe Blatt01.</w:t>
      </w:r>
    </w:p>
    <w:p w14:paraId="0CFE860A" w14:textId="75C88048" w:rsidR="000B1F8E" w:rsidRDefault="000B1F8E" w:rsidP="000B1F8E">
      <w:pPr>
        <w:rPr>
          <w:b/>
          <w:bCs/>
          <w:sz w:val="32"/>
          <w:szCs w:val="32"/>
        </w:rPr>
      </w:pPr>
      <w:r w:rsidRPr="00010E6E">
        <w:rPr>
          <w:b/>
          <w:bCs/>
          <w:sz w:val="32"/>
          <w:szCs w:val="32"/>
        </w:rPr>
        <w:t>Aufgabe 11;</w:t>
      </w:r>
    </w:p>
    <w:p w14:paraId="27EE3D06" w14:textId="04F73533" w:rsidR="006A1A2A" w:rsidRPr="006A1A2A" w:rsidRDefault="006A1A2A" w:rsidP="000B1F8E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69A0AE32" w14:textId="2FA028D7" w:rsidR="006A1A2A" w:rsidRDefault="000B1F8E" w:rsidP="000B1F8E">
      <w:pPr>
        <w:rPr>
          <w:b/>
          <w:bCs/>
          <w:sz w:val="32"/>
          <w:szCs w:val="32"/>
        </w:rPr>
      </w:pPr>
      <w:r w:rsidRPr="00010E6E">
        <w:rPr>
          <w:b/>
          <w:bCs/>
          <w:sz w:val="32"/>
          <w:szCs w:val="32"/>
        </w:rPr>
        <w:t>Aufgabe 12;</w:t>
      </w:r>
    </w:p>
    <w:p w14:paraId="2E4B9C45" w14:textId="17184244" w:rsidR="001A061D" w:rsidRPr="001A061D" w:rsidRDefault="001A061D" w:rsidP="000B1F8E">
      <w:pPr>
        <w:rPr>
          <w:sz w:val="28"/>
          <w:szCs w:val="28"/>
        </w:rPr>
      </w:pPr>
      <w:r>
        <w:rPr>
          <w:sz w:val="28"/>
          <w:szCs w:val="28"/>
        </w:rPr>
        <w:t xml:space="preserve">Das Verfahren konvergiert leider mit dem Erreichen der maximalen Anzahl an Iterationen nicht gegen ein Ergebnis. Wir erhalten hierbei eine leere Struktur zurück. </w:t>
      </w:r>
    </w:p>
    <w:sectPr w:rsidR="001A061D" w:rsidRPr="001A061D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F630E" w14:textId="77777777" w:rsidR="00DC5E65" w:rsidRDefault="00DC5E65">
      <w:r>
        <w:separator/>
      </w:r>
    </w:p>
    <w:p w14:paraId="1647CB5B" w14:textId="77777777" w:rsidR="00DC5E65" w:rsidRDefault="00DC5E65"/>
  </w:endnote>
  <w:endnote w:type="continuationSeparator" w:id="0">
    <w:p w14:paraId="54996D90" w14:textId="77777777" w:rsidR="00DC5E65" w:rsidRDefault="00DC5E65">
      <w:r>
        <w:continuationSeparator/>
      </w:r>
    </w:p>
    <w:p w14:paraId="1D0D2281" w14:textId="77777777" w:rsidR="00DC5E65" w:rsidRDefault="00DC5E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00714A" w14:textId="77777777"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BCEF3" w14:textId="77777777" w:rsidR="00DC5E65" w:rsidRDefault="00DC5E65">
      <w:r>
        <w:separator/>
      </w:r>
    </w:p>
    <w:p w14:paraId="22DEE931" w14:textId="77777777" w:rsidR="00DC5E65" w:rsidRDefault="00DC5E65"/>
  </w:footnote>
  <w:footnote w:type="continuationSeparator" w:id="0">
    <w:p w14:paraId="360E2554" w14:textId="77777777" w:rsidR="00DC5E65" w:rsidRDefault="00DC5E65">
      <w:r>
        <w:continuationSeparator/>
      </w:r>
    </w:p>
    <w:p w14:paraId="57BAD5E4" w14:textId="77777777" w:rsidR="00DC5E65" w:rsidRDefault="00DC5E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8E"/>
    <w:rsid w:val="00010E6E"/>
    <w:rsid w:val="0003578D"/>
    <w:rsid w:val="000B1F8E"/>
    <w:rsid w:val="001A061D"/>
    <w:rsid w:val="005F2FA3"/>
    <w:rsid w:val="0062653D"/>
    <w:rsid w:val="00662B2D"/>
    <w:rsid w:val="006A1A2A"/>
    <w:rsid w:val="00716A8D"/>
    <w:rsid w:val="008A6A8F"/>
    <w:rsid w:val="008D5C0A"/>
    <w:rsid w:val="0097183C"/>
    <w:rsid w:val="00B87C3E"/>
    <w:rsid w:val="00BF63C9"/>
    <w:rsid w:val="00C51427"/>
    <w:rsid w:val="00DC5E65"/>
    <w:rsid w:val="00E20ED2"/>
    <w:rsid w:val="00E31291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FF626"/>
  <w15:chartTrackingRefBased/>
  <w15:docId w15:val="{69313640-F2BD-5E49-8735-12FCB987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Hyperlink">
    <w:name w:val="Hyperlink"/>
    <w:basedOn w:val="Absatz-Standardschriftar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lorianbernhard/Library/Containers/com.microsoft.Word/Data/Library/Application%20Support/Microsoft/Office/16.0/DTS/de-DE%7b2B66A6C9-3498-F84F-853A-35285B5E5734%7d/%7b83EEA276-AFCD-CA49-A2F2-AEDAE597938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2</Pages>
  <Words>312</Words>
  <Characters>1967</Characters>
  <Application>Microsoft Office Word</Application>
  <DocSecurity>0</DocSecurity>
  <Lines>16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fbernhar</dc:creator>
  <cp:keywords/>
  <dc:description/>
  <cp:lastModifiedBy>fbernhar</cp:lastModifiedBy>
  <cp:revision>11</cp:revision>
  <dcterms:created xsi:type="dcterms:W3CDTF">2021-07-17T13:35:00Z</dcterms:created>
  <dcterms:modified xsi:type="dcterms:W3CDTF">2021-07-19T18:24:00Z</dcterms:modified>
</cp:coreProperties>
</file>